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4036"/>
        <w:gridCol w:w="1350"/>
        <w:gridCol w:w="3673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</w:t>
            </w:r>
            <w:r>
              <w:rPr>
                <w:b/>
                <w:sz w:val="24"/>
                <w:szCs w:val="24"/>
              </w:rPr>
              <w:t>-5-2020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Logic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.Applications  of Programmable  logic controllers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jc w:val="left"/>
        <w:tblInd w:w="0" w:type="dxa"/>
        <w:tblLook w:val="0400" w:firstRow="0" w:lastRow="0" w:firstColumn="0" w:lastColumn="0" w:noHBand="0" w:noVBand="1"/>
      </w:tblPr>
      <w:tblGrid>
        <w:gridCol w:w="10684"/>
      </w:tblGrid>
      <w:tr>
        <w:trPr>
          <w:jc w:val="left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646893" cy="332729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646893" cy="33272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APPLICATIONS OF PLC: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*introduction to plc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*cooking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*structure and model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*block diagram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*conditions of relay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*actions of relay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*double break contacts of relay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2778"/>
        <w:gridCol w:w="2499"/>
        <w:gridCol w:w="3246"/>
        <w:gridCol w:w="216"/>
      </w:tblGrid>
      <w:tr>
        <w:trPr>
          <w:jc w:val="left"/>
        </w:trPr>
        <w:tc>
          <w:tcPr>
            <w:tcW w:w="19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35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29-5-2020</w:t>
            </w:r>
          </w:p>
        </w:tc>
        <w:tc>
          <w:tcPr>
            <w:tcW w:w="256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jc w:val="left"/>
        </w:trPr>
        <w:tc>
          <w:tcPr>
            <w:tcW w:w="19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35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56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4AL18EC046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jc w:val="left"/>
        </w:trPr>
        <w:tc>
          <w:tcPr>
            <w:tcW w:w="19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35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1.Python for Image and Video Processing with OpenCV</w:t>
            </w:r>
          </w:p>
        </w:tc>
        <w:tc>
          <w:tcPr>
            <w:tcW w:w="256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9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  <w:tc>
          <w:tcPr>
            <w:tcW w:w="21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</w:tc>
      </w:tr>
      <w:tr>
        <w:tblPrEx/>
        <w:trPr>
          <w:wAfter w:w="85" w:type="dxa"/>
          <w:jc w:val="left"/>
        </w:trPr>
        <w:tc>
          <w:tcPr>
            <w:tcW w:w="767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  <w:tc>
          <w:tcPr>
            <w:tcW w:w="767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jc w:val="left"/>
        </w:trPr>
        <w:tc>
          <w:tcPr>
            <w:tcW w:w="767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550942" cy="3074082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50942" cy="30740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hd w:val="clear" w:color="ffffff" w:fill="ffffff"/>
              <w:spacing w:before="322" w:lineRule="atLeast" w:line="420"/>
              <w:rPr/>
            </w:pPr>
            <w:r>
              <w:rPr>
                <w:rFonts w:hint="default"/>
                <w:b/>
                <w:sz w:val="28"/>
                <w:szCs w:val="28"/>
              </w:rPr>
              <w:t>port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–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Report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can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be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typed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or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hand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written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for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up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to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two</w:t>
            </w:r>
            <w:r>
              <w:rPr>
                <w:rFonts w:hint="default"/>
                <w:b/>
                <w:sz w:val="28"/>
                <w:szCs w:val="28"/>
              </w:rPr>
              <w:t xml:space="preserve"> </w:t>
            </w:r>
            <w:r>
              <w:rPr>
                <w:rFonts w:hint="default"/>
                <w:b/>
                <w:sz w:val="28"/>
                <w:szCs w:val="28"/>
              </w:rPr>
              <w:t>pag</w:t>
            </w:r>
            <w:r>
              <w:rPr>
                <w:rFonts w:hint="default"/>
                <w:b/>
                <w:sz w:val="28"/>
                <w:szCs w:val="28"/>
              </w:rPr>
              <w:t>es</w:t>
            </w:r>
          </w:p>
          <w:p>
            <w:pPr>
              <w:pStyle w:val="style179"/>
              <w:shd w:val="clear" w:color="ffffff" w:fill="ffffff"/>
              <w:spacing w:before="322" w:lineRule="atLeast" w:line="420"/>
              <w:rPr/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>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INTRODUCTION</w:t>
            </w:r>
          </w:p>
          <w:p>
            <w:pPr>
              <w:pStyle w:val="style179"/>
              <w:shd w:val="clear" w:color="ffffff" w:fill="ffffff"/>
              <w:spacing w:before="322" w:lineRule="atLeast" w:line="420"/>
              <w:rPr/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>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INSTALLING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BOKEH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INTO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THE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SYSTEM</w:t>
            </w:r>
          </w:p>
          <w:p>
            <w:pPr>
              <w:pStyle w:val="style179"/>
              <w:shd w:val="clear" w:color="ffffff" w:fill="ffffff"/>
              <w:spacing w:before="322" w:lineRule="atLeast" w:line="420"/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>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THE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FIRST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BOKEH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PLOT</w:t>
            </w:r>
          </w:p>
          <w:p>
            <w:pPr>
              <w:pStyle w:val="style0"/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  <w:lang w:val="en-US"/>
              </w:rPr>
              <w:t xml:space="preserve">          *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SUMMARIZING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WITH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Calibri" w:cs="Calibri" w:eastAsia="Times New Roman" w:hAnsi="Calibri" w:hint="default"/>
                <w:b/>
                <w:bCs/>
                <w:spacing w:val="-1"/>
                <w:sz w:val="28"/>
                <w:szCs w:val="28"/>
              </w:rPr>
              <w:t>PYTHON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767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767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767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Georgi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134</Words>
  <Pages>5</Pages>
  <Characters>748</Characters>
  <Application>WPS Office</Application>
  <Paragraphs>108</Paragraphs>
  <CharactersWithSpaces>860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RMX1807</lastModifiedBy>
  <dcterms:modified xsi:type="dcterms:W3CDTF">2020-05-30T07:46:33Z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